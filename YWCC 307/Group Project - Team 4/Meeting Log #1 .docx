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C760752" w14:textId="77777777" w:rsidTr="001E0877">
        <w:tc>
          <w:tcPr>
            <w:tcW w:w="7650" w:type="dxa"/>
          </w:tcPr>
          <w:p w14:paraId="4D304686" w14:textId="4816E0C9"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10C6590795C858498F955D717FDD7EB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500E7026" w14:textId="547A9779" w:rsidR="00D62E01" w:rsidRPr="00D60069" w:rsidRDefault="00000000">
            <w:pPr>
              <w:pStyle w:val="Heading3"/>
            </w:pPr>
            <w:sdt>
              <w:sdtPr>
                <w:id w:val="2006626827"/>
                <w:placeholder>
                  <w:docPart w:val="6261AED6892A894D88DBF924953BB359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Date</w:t>
                </w:r>
              </w:sdtContent>
            </w:sdt>
            <w:r w:rsidR="00050B17">
              <w:t xml:space="preserve"> 11/8</w:t>
            </w:r>
          </w:p>
          <w:p w14:paraId="54F14A1B" w14:textId="30D5A921" w:rsidR="00D62E01" w:rsidRPr="00D60069" w:rsidRDefault="00000000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250925570218A440B9A3DBA09904BBCD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Time</w:t>
                </w:r>
              </w:sdtContent>
            </w:sdt>
            <w:r w:rsidR="00050B17">
              <w:t xml:space="preserve"> 5:30</w:t>
            </w:r>
          </w:p>
          <w:p w14:paraId="47B4C1A7" w14:textId="737255DE" w:rsidR="002B2D13" w:rsidRPr="00D60069" w:rsidRDefault="00000000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0523A1F2C861E6448968DD50B0E04CE8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Location</w:t>
                </w:r>
              </w:sdtContent>
            </w:sdt>
            <w:r w:rsidR="00050B17">
              <w:t xml:space="preserve"> Discord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1CBFAB4E" w14:textId="77777777" w:rsidTr="00E048B4">
        <w:tc>
          <w:tcPr>
            <w:tcW w:w="1946" w:type="dxa"/>
            <w:tcMar>
              <w:top w:w="144" w:type="dxa"/>
            </w:tcMar>
          </w:tcPr>
          <w:p w14:paraId="5703C4F5" w14:textId="211692D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834805806"/>
                <w:placeholder>
                  <w:docPart w:val="AD9A2E6E71FB8F4BB08A61600A882F7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46A7C1B2" w14:textId="35E774F4" w:rsidR="002B2D13" w:rsidRPr="00D60069" w:rsidRDefault="00050B17" w:rsidP="00D60069">
            <w:pPr>
              <w:spacing w:after="80"/>
            </w:pPr>
            <w:r>
              <w:t>Michael So</w:t>
            </w:r>
          </w:p>
        </w:tc>
        <w:tc>
          <w:tcPr>
            <w:tcW w:w="1779" w:type="dxa"/>
            <w:tcMar>
              <w:top w:w="144" w:type="dxa"/>
            </w:tcMar>
          </w:tcPr>
          <w:p w14:paraId="2CBEA993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7AD53FED91A4C949B50348EC97FE3971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97C3310" w14:textId="53102710" w:rsidR="002B2D13" w:rsidRPr="00D60069" w:rsidRDefault="00050B17" w:rsidP="00D60069">
            <w:pPr>
              <w:spacing w:after="80"/>
            </w:pPr>
            <w:r>
              <w:t>Initial Meeting</w:t>
            </w:r>
          </w:p>
        </w:tc>
      </w:tr>
      <w:tr w:rsidR="002B2D13" w:rsidRPr="00D60069" w14:paraId="05A603EF" w14:textId="77777777" w:rsidTr="00E048B4">
        <w:sdt>
          <w:sdtPr>
            <w:id w:val="-906145096"/>
            <w:placeholder>
              <w:docPart w:val="B1919B85C795494BAAF4A6CB1154D950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001B958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3D44D6E7" w14:textId="55BDCB0F" w:rsidR="002B2D13" w:rsidRPr="00D60069" w:rsidRDefault="00050B17" w:rsidP="00D60069">
            <w:pPr>
              <w:spacing w:after="80"/>
            </w:pPr>
            <w:r>
              <w:t>Julian</w:t>
            </w:r>
          </w:p>
        </w:tc>
        <w:tc>
          <w:tcPr>
            <w:tcW w:w="1779" w:type="dxa"/>
          </w:tcPr>
          <w:p w14:paraId="14F53ADB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D4A85F49B41EA4DA1D16369BB00586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1EDFAABE" w14:textId="6638C34E" w:rsidR="002B2D13" w:rsidRPr="00D60069" w:rsidRDefault="00050B17" w:rsidP="00D60069">
            <w:pPr>
              <w:spacing w:after="80"/>
            </w:pPr>
            <w:r>
              <w:t>Michael</w:t>
            </w:r>
          </w:p>
        </w:tc>
      </w:tr>
      <w:tr w:rsidR="002B2D13" w:rsidRPr="00D60069" w14:paraId="705E80BE" w14:textId="77777777" w:rsidTr="00E048B4">
        <w:tc>
          <w:tcPr>
            <w:tcW w:w="1946" w:type="dxa"/>
          </w:tcPr>
          <w:p w14:paraId="4CF1912F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A4F7E72A284D0B4196D87A08DDB2B947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A5B9C1A" w14:textId="5E520B2E" w:rsidR="002B2D13" w:rsidRPr="00D60069" w:rsidRDefault="00050B17" w:rsidP="00D60069">
            <w:pPr>
              <w:spacing w:after="80"/>
            </w:pPr>
            <w:r>
              <w:t>Minutes tracked on Discord</w:t>
            </w:r>
          </w:p>
        </w:tc>
        <w:tc>
          <w:tcPr>
            <w:tcW w:w="1779" w:type="dxa"/>
          </w:tcPr>
          <w:p w14:paraId="57807E17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777220BA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1EED5D0D" w14:textId="77777777" w:rsidTr="00E048B4">
        <w:tc>
          <w:tcPr>
            <w:tcW w:w="1980" w:type="dxa"/>
            <w:tcMar>
              <w:top w:w="144" w:type="dxa"/>
            </w:tcMar>
          </w:tcPr>
          <w:p w14:paraId="747DFEEB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57842F2F0895534D9D2F42E536179D6D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20A96DFE" w14:textId="54D906EB" w:rsidR="002B2D13" w:rsidRPr="00D60069" w:rsidRDefault="00050B17" w:rsidP="00D62E01">
            <w:r>
              <w:t>Michael So, Julian H, Adriana C, Dennis T</w:t>
            </w:r>
          </w:p>
        </w:tc>
      </w:tr>
      <w:tr w:rsidR="002B2D13" w:rsidRPr="00D60069" w14:paraId="60B74C29" w14:textId="77777777" w:rsidTr="00E048B4">
        <w:tc>
          <w:tcPr>
            <w:tcW w:w="1980" w:type="dxa"/>
          </w:tcPr>
          <w:p w14:paraId="131782E8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ED953D50CA571E4D874ABDCEF64887F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0805C731" w14:textId="3D48FC93" w:rsidR="002B2D13" w:rsidRPr="00D60069" w:rsidRDefault="00050B17">
            <w:r>
              <w:t>Assigned Case Study</w:t>
            </w:r>
          </w:p>
        </w:tc>
      </w:tr>
      <w:tr w:rsidR="002B2D13" w:rsidRPr="00D60069" w14:paraId="287017C4" w14:textId="77777777" w:rsidTr="00E048B4">
        <w:tc>
          <w:tcPr>
            <w:tcW w:w="1980" w:type="dxa"/>
          </w:tcPr>
          <w:p w14:paraId="72F1A4EC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6DC4887B1598F24293924B9D6F6E79E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B50DE62" w14:textId="6673096E" w:rsidR="002B2D13" w:rsidRPr="00D60069" w:rsidRDefault="00050B17" w:rsidP="00D62E01">
            <w:r>
              <w:t>Electronic device</w:t>
            </w:r>
          </w:p>
        </w:tc>
      </w:tr>
    </w:tbl>
    <w:p w14:paraId="6F4C7C96" w14:textId="7B070BDA" w:rsidR="002B2D13" w:rsidRPr="00D60069" w:rsidRDefault="00050B17">
      <w:pPr>
        <w:pStyle w:val="Heading1"/>
      </w:pPr>
      <w:r>
        <w:t xml:space="preserve">5 </w:t>
      </w:r>
      <w:sdt>
        <w:sdtPr>
          <w:id w:val="-2901889"/>
          <w:placeholder>
            <w:docPart w:val="BA89DA87BE15D5468BE1131DB3006F65"/>
          </w:placeholder>
          <w:temporary/>
          <w:showingPlcHdr/>
          <w15:appearance w15:val="hidden"/>
        </w:sdtPr>
        <w:sdtContent>
          <w:r w:rsidR="006344A8" w:rsidRPr="00D60069">
            <w:t>Minutes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0CB799AE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64548425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2797563083DB894D907F664FFA162B3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95E70D0" w14:textId="557403C0" w:rsidR="002B2D13" w:rsidRPr="00D60069" w:rsidRDefault="001139C3">
            <w:r>
              <w:t>Organize future meetings/discuss problem</w:t>
            </w:r>
          </w:p>
        </w:tc>
        <w:tc>
          <w:tcPr>
            <w:tcW w:w="1324" w:type="dxa"/>
          </w:tcPr>
          <w:p w14:paraId="571A8838" w14:textId="7A47D2DF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CDB2A98E972F4743BC42481F8E11808F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  <w:r w:rsidR="00050B17">
              <w:t xml:space="preserve"> Michael So</w:t>
            </w:r>
          </w:p>
        </w:tc>
        <w:tc>
          <w:tcPr>
            <w:tcW w:w="2310" w:type="dxa"/>
          </w:tcPr>
          <w:p w14:paraId="2FE8B013" w14:textId="7E41A3F2" w:rsidR="002B2D13" w:rsidRPr="00D60069" w:rsidRDefault="002B2D13"/>
        </w:tc>
      </w:tr>
    </w:tbl>
    <w:p w14:paraId="3F5D8399" w14:textId="6CE8DA9D" w:rsidR="00050B17" w:rsidRPr="00D60069" w:rsidRDefault="00000000" w:rsidP="00050B17">
      <w:pPr>
        <w:pStyle w:val="Heading4"/>
      </w:pPr>
      <w:sdt>
        <w:sdtPr>
          <w:id w:val="-391195506"/>
          <w:placeholder>
            <w:docPart w:val="0A98F2E5D276A949B1669914E802C38F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67A38D48" w14:textId="50A9FFBD" w:rsidR="002B2D13" w:rsidRDefault="00050B17" w:rsidP="001139C3">
      <w:pPr>
        <w:pStyle w:val="ListParagraph"/>
        <w:numPr>
          <w:ilvl w:val="0"/>
          <w:numId w:val="7"/>
        </w:numPr>
      </w:pPr>
      <w:r>
        <w:t>Team Introductions</w:t>
      </w:r>
    </w:p>
    <w:p w14:paraId="257AEF01" w14:textId="7D130512" w:rsidR="00050B17" w:rsidRDefault="00050B17" w:rsidP="001139C3">
      <w:pPr>
        <w:pStyle w:val="ListParagraph"/>
        <w:numPr>
          <w:ilvl w:val="0"/>
          <w:numId w:val="7"/>
        </w:numPr>
      </w:pPr>
      <w:r>
        <w:t>Availability</w:t>
      </w:r>
    </w:p>
    <w:p w14:paraId="6DE3E0EC" w14:textId="5A2AE1BE" w:rsidR="001139C3" w:rsidRPr="00D60069" w:rsidRDefault="00050B17" w:rsidP="001139C3">
      <w:pPr>
        <w:pStyle w:val="ListParagraph"/>
        <w:numPr>
          <w:ilvl w:val="0"/>
          <w:numId w:val="7"/>
        </w:numPr>
      </w:pPr>
      <w:r>
        <w:t>Set up documents</w:t>
      </w:r>
    </w:p>
    <w:p w14:paraId="086FF0C8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97F6487BAACAE4995CB60B11C43F8E1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4974D22B" w14:textId="7ECCB1BF" w:rsidR="002B2D13" w:rsidRPr="00D60069" w:rsidRDefault="00050B17">
      <w:r>
        <w:t>Team will meet once a week on either Monday/Tuesday.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0FDD060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21AF873A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479100AE37FE1141812FD78AAEF9AC8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65E37A1C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CA056A574CB3A048999123573E98ECC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62D06D4B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D26C2C46E6ACFC4F8266E5BBC4506B17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261AEC97" w14:textId="77777777" w:rsidTr="00D60069">
        <w:tc>
          <w:tcPr>
            <w:tcW w:w="5310" w:type="dxa"/>
          </w:tcPr>
          <w:p w14:paraId="542FF5EC" w14:textId="1E0349BC" w:rsidR="002B2D13" w:rsidRPr="00D60069" w:rsidRDefault="00050B17" w:rsidP="00D60069">
            <w:pPr>
              <w:pStyle w:val="ListBullet"/>
              <w:spacing w:after="80"/>
            </w:pPr>
            <w:r>
              <w:t>Create google doc</w:t>
            </w:r>
          </w:p>
        </w:tc>
        <w:tc>
          <w:tcPr>
            <w:tcW w:w="3060" w:type="dxa"/>
          </w:tcPr>
          <w:p w14:paraId="4EFA5319" w14:textId="0D0211B7" w:rsidR="002B2D13" w:rsidRPr="00D60069" w:rsidRDefault="00050B17" w:rsidP="00D60069">
            <w:pPr>
              <w:spacing w:after="80"/>
            </w:pPr>
            <w:r>
              <w:t>Julian H</w:t>
            </w:r>
          </w:p>
        </w:tc>
        <w:tc>
          <w:tcPr>
            <w:tcW w:w="1854" w:type="dxa"/>
          </w:tcPr>
          <w:p w14:paraId="7452C34A" w14:textId="7EF241D1" w:rsidR="002B2D13" w:rsidRPr="00D60069" w:rsidRDefault="00050B17" w:rsidP="00D60069">
            <w:pPr>
              <w:spacing w:after="80"/>
            </w:pPr>
            <w:r>
              <w:t>11/15</w:t>
            </w:r>
          </w:p>
        </w:tc>
      </w:tr>
      <w:tr w:rsidR="002B2D13" w:rsidRPr="00D60069" w14:paraId="6E9CC538" w14:textId="77777777" w:rsidTr="00D60069">
        <w:tc>
          <w:tcPr>
            <w:tcW w:w="5310" w:type="dxa"/>
          </w:tcPr>
          <w:p w14:paraId="71F31653" w14:textId="317CD1CC" w:rsidR="002B2D13" w:rsidRPr="00D60069" w:rsidRDefault="00050B17" w:rsidP="00D60069">
            <w:pPr>
              <w:pStyle w:val="ListBullet"/>
              <w:spacing w:after="80"/>
            </w:pPr>
            <w:r>
              <w:t>Create google slide</w:t>
            </w:r>
          </w:p>
        </w:tc>
        <w:tc>
          <w:tcPr>
            <w:tcW w:w="3060" w:type="dxa"/>
          </w:tcPr>
          <w:p w14:paraId="15AC5435" w14:textId="2CB4BF08" w:rsidR="002B2D13" w:rsidRPr="00D60069" w:rsidRDefault="00050B17" w:rsidP="00D60069">
            <w:pPr>
              <w:spacing w:after="80"/>
            </w:pPr>
            <w:r>
              <w:t>Adriana C</w:t>
            </w:r>
          </w:p>
        </w:tc>
        <w:tc>
          <w:tcPr>
            <w:tcW w:w="1854" w:type="dxa"/>
          </w:tcPr>
          <w:p w14:paraId="0F273805" w14:textId="32EAE8DA" w:rsidR="002B2D13" w:rsidRPr="00D60069" w:rsidRDefault="00050B17" w:rsidP="00D60069">
            <w:pPr>
              <w:spacing w:after="80"/>
            </w:pPr>
            <w:r>
              <w:t>11/15</w:t>
            </w:r>
          </w:p>
        </w:tc>
      </w:tr>
      <w:tr w:rsidR="002B2D13" w:rsidRPr="00D60069" w14:paraId="7063B8ED" w14:textId="77777777" w:rsidTr="00D60069">
        <w:tc>
          <w:tcPr>
            <w:tcW w:w="5310" w:type="dxa"/>
            <w:tcMar>
              <w:bottom w:w="288" w:type="dxa"/>
            </w:tcMar>
          </w:tcPr>
          <w:p w14:paraId="0F46F866" w14:textId="77777777" w:rsidR="002B2D13" w:rsidRPr="00D60069" w:rsidRDefault="00000000" w:rsidP="00D60069">
            <w:pPr>
              <w:pStyle w:val="ListBullet"/>
              <w:spacing w:after="80"/>
            </w:pPr>
            <w:sdt>
              <w:sdtPr>
                <w:id w:val="-1371140849"/>
                <w:placeholder>
                  <w:docPart w:val="B6347B047D19B940812C06706E8CCE79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30B408B1" w14:textId="59040AC1" w:rsidR="002B2D13" w:rsidRPr="00D60069" w:rsidRDefault="00050B17" w:rsidP="00D60069">
            <w:pPr>
              <w:spacing w:after="80"/>
            </w:pPr>
            <w:r>
              <w:t>Dennis T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5BE4B84" w14:textId="3A52AB0A" w:rsidR="002B2D13" w:rsidRPr="00D60069" w:rsidRDefault="00050B17" w:rsidP="00D60069">
            <w:pPr>
              <w:spacing w:after="80"/>
            </w:pPr>
            <w:r>
              <w:t>11/15</w:t>
            </w:r>
          </w:p>
        </w:tc>
      </w:tr>
    </w:tbl>
    <w:bookmarkEnd w:id="1"/>
    <w:p w14:paraId="6BF1A615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6443592981990F47A922364FCD5E7EDE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307D6D3D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6DCFB7318D9B0F4B9F9B6BD4CB4443A5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sdt>
      <w:sdtPr>
        <w:id w:val="-1335213840"/>
        <w:placeholder>
          <w:docPart w:val="EA28D6EE92083D41A4334A5863E31A4F"/>
        </w:placeholder>
        <w:temporary/>
        <w:showingPlcHdr/>
        <w15:appearance w15:val="hidden"/>
      </w:sdtPr>
      <w:sdtContent>
        <w:p w14:paraId="56D48F81" w14:textId="77777777" w:rsidR="002B2D13" w:rsidRPr="00D60069" w:rsidRDefault="006344A8">
          <w:r w:rsidRPr="00D60069">
            <w:t>Enter observers here.</w:t>
          </w:r>
        </w:p>
      </w:sdtContent>
    </w:sdt>
    <w:p w14:paraId="3392399B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03FCCEFE16B09D41894ED753AFA759E6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D840AC7D7DB4A948A952E3027F0D4D26"/>
        </w:placeholder>
        <w:temporary/>
        <w:showingPlcHdr/>
        <w15:appearance w15:val="hidden"/>
      </w:sdtPr>
      <w:sdtContent>
        <w:p w14:paraId="0BB8BED0" w14:textId="77777777" w:rsidR="002B2D13" w:rsidRPr="00D60069" w:rsidRDefault="006344A8">
          <w:r w:rsidRPr="00D60069">
            <w:t>Enter resources here.</w:t>
          </w:r>
        </w:p>
      </w:sdtContent>
    </w:sdt>
    <w:p w14:paraId="497CDA53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2F715FF902D04042B055B4C62CB24FE3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15EA92B5BC21EB45A18E265F256BAA58"/>
        </w:placeholder>
        <w:temporary/>
        <w:showingPlcHdr/>
        <w15:appearance w15:val="hidden"/>
      </w:sdtPr>
      <w:sdtContent>
        <w:p w14:paraId="55D074CC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349A" w14:textId="77777777" w:rsidR="002E2356" w:rsidRDefault="002E2356">
      <w:pPr>
        <w:spacing w:before="0" w:after="0"/>
      </w:pPr>
      <w:r>
        <w:separator/>
      </w:r>
    </w:p>
  </w:endnote>
  <w:endnote w:type="continuationSeparator" w:id="0">
    <w:p w14:paraId="5D992D78" w14:textId="77777777" w:rsidR="002E2356" w:rsidRDefault="002E23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7020F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00B4" w14:textId="77777777" w:rsidR="002E2356" w:rsidRDefault="002E2356">
      <w:pPr>
        <w:spacing w:before="0" w:after="0"/>
      </w:pPr>
      <w:r>
        <w:separator/>
      </w:r>
    </w:p>
  </w:footnote>
  <w:footnote w:type="continuationSeparator" w:id="0">
    <w:p w14:paraId="26EFFB28" w14:textId="77777777" w:rsidR="002E2356" w:rsidRDefault="002E23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7B83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92F0EA7"/>
    <w:multiLevelType w:val="hybridMultilevel"/>
    <w:tmpl w:val="7E120276"/>
    <w:lvl w:ilvl="0" w:tplc="2438C072">
      <w:start w:val="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075236">
    <w:abstractNumId w:val="3"/>
  </w:num>
  <w:num w:numId="2" w16cid:durableId="441077630">
    <w:abstractNumId w:val="4"/>
  </w:num>
  <w:num w:numId="3" w16cid:durableId="86002611">
    <w:abstractNumId w:val="1"/>
  </w:num>
  <w:num w:numId="4" w16cid:durableId="1607036417">
    <w:abstractNumId w:val="0"/>
  </w:num>
  <w:num w:numId="5" w16cid:durableId="402073247">
    <w:abstractNumId w:val="1"/>
    <w:lvlOverride w:ilvl="0">
      <w:startOverride w:val="1"/>
    </w:lvlOverride>
  </w:num>
  <w:num w:numId="6" w16cid:durableId="1308703220">
    <w:abstractNumId w:val="1"/>
    <w:lvlOverride w:ilvl="0">
      <w:startOverride w:val="1"/>
    </w:lvlOverride>
  </w:num>
  <w:num w:numId="7" w16cid:durableId="636182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C3"/>
    <w:rsid w:val="00050B17"/>
    <w:rsid w:val="001139C3"/>
    <w:rsid w:val="001E0877"/>
    <w:rsid w:val="002B2D13"/>
    <w:rsid w:val="002E2356"/>
    <w:rsid w:val="0034721D"/>
    <w:rsid w:val="003D5BF7"/>
    <w:rsid w:val="003F257D"/>
    <w:rsid w:val="005A7328"/>
    <w:rsid w:val="006344A8"/>
    <w:rsid w:val="00734EEC"/>
    <w:rsid w:val="007F04FA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9ECF9"/>
  <w15:docId w15:val="{F974D60D-773E-0F4B-AF8C-62BC0AF0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11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o/Downloads/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C6590795C858498F955D717FDD7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6E1A8-9A7E-1943-A639-21B93F1511B2}"/>
      </w:docPartPr>
      <w:docPartBody>
        <w:p w:rsidR="00000000" w:rsidRDefault="00000000">
          <w:pPr>
            <w:pStyle w:val="10C6590795C858498F955D717FDD7EB3"/>
          </w:pPr>
          <w:r>
            <w:t>Team Meeting</w:t>
          </w:r>
        </w:p>
      </w:docPartBody>
    </w:docPart>
    <w:docPart>
      <w:docPartPr>
        <w:name w:val="6261AED6892A894D88DBF924953B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3293-BC42-3D44-A6ED-701392ED80B8}"/>
      </w:docPartPr>
      <w:docPartBody>
        <w:p w:rsidR="00000000" w:rsidRDefault="00000000">
          <w:pPr>
            <w:pStyle w:val="6261AED6892A894D88DBF924953BB359"/>
          </w:pPr>
          <w:r>
            <w:t>Date</w:t>
          </w:r>
        </w:p>
      </w:docPartBody>
    </w:docPart>
    <w:docPart>
      <w:docPartPr>
        <w:name w:val="250925570218A440B9A3DBA09904B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093E2-E2B7-B843-A7CF-6138F55CA40D}"/>
      </w:docPartPr>
      <w:docPartBody>
        <w:p w:rsidR="00000000" w:rsidRDefault="00000000">
          <w:pPr>
            <w:pStyle w:val="250925570218A440B9A3DBA09904BBCD"/>
          </w:pPr>
          <w:r>
            <w:t>Time</w:t>
          </w:r>
        </w:p>
      </w:docPartBody>
    </w:docPart>
    <w:docPart>
      <w:docPartPr>
        <w:name w:val="0523A1F2C861E6448968DD50B0E04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E97E8-D4EE-4843-AAA2-BE8884164777}"/>
      </w:docPartPr>
      <w:docPartBody>
        <w:p w:rsidR="00000000" w:rsidRDefault="00000000">
          <w:pPr>
            <w:pStyle w:val="0523A1F2C861E6448968DD50B0E04CE8"/>
          </w:pPr>
          <w:r>
            <w:t>Location</w:t>
          </w:r>
        </w:p>
      </w:docPartBody>
    </w:docPart>
    <w:docPart>
      <w:docPartPr>
        <w:name w:val="AD9A2E6E71FB8F4BB08A61600A88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DF491-203B-6448-B74B-68074E8EE4C8}"/>
      </w:docPartPr>
      <w:docPartBody>
        <w:p w:rsidR="00000000" w:rsidRDefault="00000000">
          <w:pPr>
            <w:pStyle w:val="AD9A2E6E71FB8F4BB08A61600A882F75"/>
          </w:pPr>
          <w:r w:rsidRPr="00E048B4">
            <w:t>Meeting called by:</w:t>
          </w:r>
        </w:p>
      </w:docPartBody>
    </w:docPart>
    <w:docPart>
      <w:docPartPr>
        <w:name w:val="7AD53FED91A4C949B50348EC97FE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E5263-5DD0-7844-870B-5335178436A4}"/>
      </w:docPartPr>
      <w:docPartBody>
        <w:p w:rsidR="00000000" w:rsidRDefault="00000000">
          <w:pPr>
            <w:pStyle w:val="7AD53FED91A4C949B50348EC97FE3971"/>
          </w:pPr>
          <w:r w:rsidRPr="00E048B4">
            <w:t>Type of meeting:</w:t>
          </w:r>
        </w:p>
      </w:docPartBody>
    </w:docPart>
    <w:docPart>
      <w:docPartPr>
        <w:name w:val="B1919B85C795494BAAF4A6CB1154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054A-554D-664C-BB6C-E192E4FD6B37}"/>
      </w:docPartPr>
      <w:docPartBody>
        <w:p w:rsidR="00000000" w:rsidRDefault="00000000">
          <w:pPr>
            <w:pStyle w:val="B1919B85C795494BAAF4A6CB1154D950"/>
          </w:pPr>
          <w:r w:rsidRPr="00E048B4">
            <w:t>Facilitator:</w:t>
          </w:r>
        </w:p>
      </w:docPartBody>
    </w:docPart>
    <w:docPart>
      <w:docPartPr>
        <w:name w:val="0D4A85F49B41EA4DA1D16369BB005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EE1D-DCE7-9846-AE21-E1F25136460E}"/>
      </w:docPartPr>
      <w:docPartBody>
        <w:p w:rsidR="00000000" w:rsidRDefault="00000000">
          <w:pPr>
            <w:pStyle w:val="0D4A85F49B41EA4DA1D16369BB005860"/>
          </w:pPr>
          <w:r w:rsidRPr="00E048B4">
            <w:t>Note taker:</w:t>
          </w:r>
        </w:p>
      </w:docPartBody>
    </w:docPart>
    <w:docPart>
      <w:docPartPr>
        <w:name w:val="A4F7E72A284D0B4196D87A08DDB2B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F1AC-E137-D749-B4AE-CE9500642990}"/>
      </w:docPartPr>
      <w:docPartBody>
        <w:p w:rsidR="00000000" w:rsidRDefault="00000000">
          <w:pPr>
            <w:pStyle w:val="A4F7E72A284D0B4196D87A08DDB2B947"/>
          </w:pPr>
          <w:r w:rsidRPr="00E048B4">
            <w:t>Timekeeper:</w:t>
          </w:r>
        </w:p>
      </w:docPartBody>
    </w:docPart>
    <w:docPart>
      <w:docPartPr>
        <w:name w:val="57842F2F0895534D9D2F42E536179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1644-CF6E-E245-AFE7-6551EF9C7338}"/>
      </w:docPartPr>
      <w:docPartBody>
        <w:p w:rsidR="00000000" w:rsidRDefault="00000000">
          <w:pPr>
            <w:pStyle w:val="57842F2F0895534D9D2F42E536179D6D"/>
          </w:pPr>
          <w:r>
            <w:t>Attendees:</w:t>
          </w:r>
        </w:p>
      </w:docPartBody>
    </w:docPart>
    <w:docPart>
      <w:docPartPr>
        <w:name w:val="ED953D50CA571E4D874ABDCEF648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BB32-50A0-9F4D-850B-99605CD88A21}"/>
      </w:docPartPr>
      <w:docPartBody>
        <w:p w:rsidR="00000000" w:rsidRDefault="00000000">
          <w:pPr>
            <w:pStyle w:val="ED953D50CA571E4D874ABDCEF64887F9"/>
          </w:pPr>
          <w:r>
            <w:t>Please read:</w:t>
          </w:r>
        </w:p>
      </w:docPartBody>
    </w:docPart>
    <w:docPart>
      <w:docPartPr>
        <w:name w:val="6DC4887B1598F24293924B9D6F6E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86D2E-AC1C-9142-A154-7DDD30499E7B}"/>
      </w:docPartPr>
      <w:docPartBody>
        <w:p w:rsidR="00000000" w:rsidRDefault="00000000">
          <w:pPr>
            <w:pStyle w:val="6DC4887B1598F24293924B9D6F6E79EC"/>
          </w:pPr>
          <w:r>
            <w:t>Please bring:</w:t>
          </w:r>
        </w:p>
      </w:docPartBody>
    </w:docPart>
    <w:docPart>
      <w:docPartPr>
        <w:name w:val="BA89DA87BE15D5468BE1131DB3006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1CC18-7F93-574F-91BF-C500AC86A3F0}"/>
      </w:docPartPr>
      <w:docPartBody>
        <w:p w:rsidR="00000000" w:rsidRDefault="00000000">
          <w:pPr>
            <w:pStyle w:val="BA89DA87BE15D5468BE1131DB3006F65"/>
          </w:pPr>
          <w:r>
            <w:t>Minutes</w:t>
          </w:r>
        </w:p>
      </w:docPartBody>
    </w:docPart>
    <w:docPart>
      <w:docPartPr>
        <w:name w:val="2797563083DB894D907F664FFA16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A3DB3-D201-2A4C-BFCE-55CCE1CCF5C2}"/>
      </w:docPartPr>
      <w:docPartBody>
        <w:p w:rsidR="00000000" w:rsidRDefault="00000000">
          <w:pPr>
            <w:pStyle w:val="2797563083DB894D907F664FFA162B3E"/>
          </w:pPr>
          <w:r>
            <w:t>Agenda item:</w:t>
          </w:r>
        </w:p>
      </w:docPartBody>
    </w:docPart>
    <w:docPart>
      <w:docPartPr>
        <w:name w:val="CDB2A98E972F4743BC42481F8E118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0B8D1-7841-624D-894C-CACBC66CEDF9}"/>
      </w:docPartPr>
      <w:docPartBody>
        <w:p w:rsidR="00000000" w:rsidRDefault="00000000">
          <w:pPr>
            <w:pStyle w:val="CDB2A98E972F4743BC42481F8E11808F"/>
          </w:pPr>
          <w:r>
            <w:t>Presenter:</w:t>
          </w:r>
        </w:p>
      </w:docPartBody>
    </w:docPart>
    <w:docPart>
      <w:docPartPr>
        <w:name w:val="0A98F2E5D276A949B1669914E802C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EDA77-565C-9549-A66D-E5F957A635C0}"/>
      </w:docPartPr>
      <w:docPartBody>
        <w:p w:rsidR="00000000" w:rsidRDefault="00000000">
          <w:pPr>
            <w:pStyle w:val="0A98F2E5D276A949B1669914E802C38F"/>
          </w:pPr>
          <w:r>
            <w:t>Discussion:</w:t>
          </w:r>
        </w:p>
      </w:docPartBody>
    </w:docPart>
    <w:docPart>
      <w:docPartPr>
        <w:name w:val="297F6487BAACAE4995CB60B11C43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0227-07CA-D14F-BCCE-78B9A865EBC8}"/>
      </w:docPartPr>
      <w:docPartBody>
        <w:p w:rsidR="00000000" w:rsidRDefault="00000000">
          <w:pPr>
            <w:pStyle w:val="297F6487BAACAE4995CB60B11C43F8E1"/>
          </w:pPr>
          <w:r>
            <w:t>Conclusions:</w:t>
          </w:r>
        </w:p>
      </w:docPartBody>
    </w:docPart>
    <w:docPart>
      <w:docPartPr>
        <w:name w:val="479100AE37FE1141812FD78AAEF9A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A63FB-8457-554B-B649-30E05F642980}"/>
      </w:docPartPr>
      <w:docPartBody>
        <w:p w:rsidR="00000000" w:rsidRDefault="00000000">
          <w:pPr>
            <w:pStyle w:val="479100AE37FE1141812FD78AAEF9AC89"/>
          </w:pPr>
          <w:r>
            <w:t>Action items</w:t>
          </w:r>
        </w:p>
      </w:docPartBody>
    </w:docPart>
    <w:docPart>
      <w:docPartPr>
        <w:name w:val="CA056A574CB3A048999123573E98E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0F85-7440-F84E-9048-FF1CE25B1E6F}"/>
      </w:docPartPr>
      <w:docPartBody>
        <w:p w:rsidR="00000000" w:rsidRDefault="00000000">
          <w:pPr>
            <w:pStyle w:val="CA056A574CB3A048999123573E98ECCE"/>
          </w:pPr>
          <w:r>
            <w:t>Person responsible</w:t>
          </w:r>
        </w:p>
      </w:docPartBody>
    </w:docPart>
    <w:docPart>
      <w:docPartPr>
        <w:name w:val="D26C2C46E6ACFC4F8266E5BBC4506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D4BFC-9958-F04A-948F-FCAAA6515009}"/>
      </w:docPartPr>
      <w:docPartBody>
        <w:p w:rsidR="00000000" w:rsidRDefault="00000000">
          <w:pPr>
            <w:pStyle w:val="D26C2C46E6ACFC4F8266E5BBC4506B17"/>
          </w:pPr>
          <w:r>
            <w:t>Deadline</w:t>
          </w:r>
        </w:p>
      </w:docPartBody>
    </w:docPart>
    <w:docPart>
      <w:docPartPr>
        <w:name w:val="B6347B047D19B940812C06706E8CC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50C60-725E-D14D-8240-843FCFEB0E30}"/>
      </w:docPartPr>
      <w:docPartBody>
        <w:p w:rsidR="00000000" w:rsidRDefault="00000000">
          <w:pPr>
            <w:pStyle w:val="B6347B047D19B940812C06706E8CCE79"/>
          </w:pPr>
          <w:r>
            <w:t>Enter action items here</w:t>
          </w:r>
        </w:p>
      </w:docPartBody>
    </w:docPart>
    <w:docPart>
      <w:docPartPr>
        <w:name w:val="6443592981990F47A922364FCD5E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DD148-63AF-E340-AF9C-427AF05ED306}"/>
      </w:docPartPr>
      <w:docPartBody>
        <w:p w:rsidR="00000000" w:rsidRDefault="00000000">
          <w:pPr>
            <w:pStyle w:val="6443592981990F47A922364FCD5E7EDE"/>
          </w:pPr>
          <w:r>
            <w:t>Other Information</w:t>
          </w:r>
        </w:p>
      </w:docPartBody>
    </w:docPart>
    <w:docPart>
      <w:docPartPr>
        <w:name w:val="6DCFB7318D9B0F4B9F9B6BD4CB444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5CC5C-763D-1E40-9AF9-8B6E8C4C9791}"/>
      </w:docPartPr>
      <w:docPartBody>
        <w:p w:rsidR="00000000" w:rsidRDefault="00000000">
          <w:pPr>
            <w:pStyle w:val="6DCFB7318D9B0F4B9F9B6BD4CB4443A5"/>
          </w:pPr>
          <w:r>
            <w:t>Observers:</w:t>
          </w:r>
        </w:p>
      </w:docPartBody>
    </w:docPart>
    <w:docPart>
      <w:docPartPr>
        <w:name w:val="EA28D6EE92083D41A4334A5863E31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38D7B-97B3-334E-BAF9-AAB4758166DA}"/>
      </w:docPartPr>
      <w:docPartBody>
        <w:p w:rsidR="00000000" w:rsidRDefault="00000000">
          <w:pPr>
            <w:pStyle w:val="EA28D6EE92083D41A4334A5863E31A4F"/>
          </w:pPr>
          <w:r>
            <w:t>Enter observers here.</w:t>
          </w:r>
        </w:p>
      </w:docPartBody>
    </w:docPart>
    <w:docPart>
      <w:docPartPr>
        <w:name w:val="03FCCEFE16B09D41894ED753AFA75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8418-4B8A-EB41-826E-E9A7EB0C740F}"/>
      </w:docPartPr>
      <w:docPartBody>
        <w:p w:rsidR="00000000" w:rsidRDefault="00000000">
          <w:pPr>
            <w:pStyle w:val="03FCCEFE16B09D41894ED753AFA759E6"/>
          </w:pPr>
          <w:r>
            <w:t>Resources:</w:t>
          </w:r>
        </w:p>
      </w:docPartBody>
    </w:docPart>
    <w:docPart>
      <w:docPartPr>
        <w:name w:val="D840AC7D7DB4A948A952E3027F0D4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C128-5FDF-C244-AF35-74DC9895DE10}"/>
      </w:docPartPr>
      <w:docPartBody>
        <w:p w:rsidR="00000000" w:rsidRDefault="00000000">
          <w:pPr>
            <w:pStyle w:val="D840AC7D7DB4A948A952E3027F0D4D26"/>
          </w:pPr>
          <w:r>
            <w:t>Enter resources here.</w:t>
          </w:r>
        </w:p>
      </w:docPartBody>
    </w:docPart>
    <w:docPart>
      <w:docPartPr>
        <w:name w:val="2F715FF902D04042B055B4C62CB24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4D617-FE38-644A-83F0-2EC8619EAD23}"/>
      </w:docPartPr>
      <w:docPartBody>
        <w:p w:rsidR="00000000" w:rsidRDefault="00000000">
          <w:pPr>
            <w:pStyle w:val="2F715FF902D04042B055B4C62CB24FE3"/>
          </w:pPr>
          <w:r>
            <w:t>Special notes:</w:t>
          </w:r>
        </w:p>
      </w:docPartBody>
    </w:docPart>
    <w:docPart>
      <w:docPartPr>
        <w:name w:val="15EA92B5BC21EB45A18E265F256BA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ACDA-EBD8-E840-8548-4566D24E2B2C}"/>
      </w:docPartPr>
      <w:docPartBody>
        <w:p w:rsidR="00000000" w:rsidRDefault="00000000">
          <w:pPr>
            <w:pStyle w:val="15EA92B5BC21EB45A18E265F256BAA58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5"/>
    <w:rsid w:val="0071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6590795C858498F955D717FDD7EB3">
    <w:name w:val="10C6590795C858498F955D717FDD7EB3"/>
  </w:style>
  <w:style w:type="paragraph" w:customStyle="1" w:styleId="6261AED6892A894D88DBF924953BB359">
    <w:name w:val="6261AED6892A894D88DBF924953BB359"/>
  </w:style>
  <w:style w:type="paragraph" w:customStyle="1" w:styleId="250925570218A440B9A3DBA09904BBCD">
    <w:name w:val="250925570218A440B9A3DBA09904BBCD"/>
  </w:style>
  <w:style w:type="paragraph" w:customStyle="1" w:styleId="0523A1F2C861E6448968DD50B0E04CE8">
    <w:name w:val="0523A1F2C861E6448968DD50B0E04CE8"/>
  </w:style>
  <w:style w:type="paragraph" w:customStyle="1" w:styleId="AD9A2E6E71FB8F4BB08A61600A882F75">
    <w:name w:val="AD9A2E6E71FB8F4BB08A61600A882F75"/>
  </w:style>
  <w:style w:type="paragraph" w:customStyle="1" w:styleId="49FFC1F497FD45418DFA4FE6954D7A22">
    <w:name w:val="49FFC1F497FD45418DFA4FE6954D7A22"/>
  </w:style>
  <w:style w:type="paragraph" w:customStyle="1" w:styleId="7AD53FED91A4C949B50348EC97FE3971">
    <w:name w:val="7AD53FED91A4C949B50348EC97FE3971"/>
  </w:style>
  <w:style w:type="paragraph" w:customStyle="1" w:styleId="7742745004C72441985BC330A6A3DA29">
    <w:name w:val="7742745004C72441985BC330A6A3DA29"/>
  </w:style>
  <w:style w:type="paragraph" w:customStyle="1" w:styleId="B1919B85C795494BAAF4A6CB1154D950">
    <w:name w:val="B1919B85C795494BAAF4A6CB1154D950"/>
  </w:style>
  <w:style w:type="paragraph" w:customStyle="1" w:styleId="E0F0A71D383D1F4D94C71459EEA99EF9">
    <w:name w:val="E0F0A71D383D1F4D94C71459EEA99EF9"/>
  </w:style>
  <w:style w:type="paragraph" w:customStyle="1" w:styleId="0D4A85F49B41EA4DA1D16369BB005860">
    <w:name w:val="0D4A85F49B41EA4DA1D16369BB005860"/>
  </w:style>
  <w:style w:type="paragraph" w:customStyle="1" w:styleId="03FDBCB6BA249048A22B59A3547693DA">
    <w:name w:val="03FDBCB6BA249048A22B59A3547693DA"/>
  </w:style>
  <w:style w:type="paragraph" w:customStyle="1" w:styleId="A4F7E72A284D0B4196D87A08DDB2B947">
    <w:name w:val="A4F7E72A284D0B4196D87A08DDB2B947"/>
  </w:style>
  <w:style w:type="paragraph" w:customStyle="1" w:styleId="D0A1DA92EE21CC4DBCB91C2862B8FC5D">
    <w:name w:val="D0A1DA92EE21CC4DBCB91C2862B8FC5D"/>
  </w:style>
  <w:style w:type="paragraph" w:customStyle="1" w:styleId="57842F2F0895534D9D2F42E536179D6D">
    <w:name w:val="57842F2F0895534D9D2F42E536179D6D"/>
  </w:style>
  <w:style w:type="paragraph" w:customStyle="1" w:styleId="706578C551A78C41B4071C7BC960CEBA">
    <w:name w:val="706578C551A78C41B4071C7BC960CEBA"/>
  </w:style>
  <w:style w:type="paragraph" w:customStyle="1" w:styleId="ED953D50CA571E4D874ABDCEF64887F9">
    <w:name w:val="ED953D50CA571E4D874ABDCEF64887F9"/>
  </w:style>
  <w:style w:type="paragraph" w:customStyle="1" w:styleId="9B02CA73687DF642BD8BC97B7F5C967D">
    <w:name w:val="9B02CA73687DF642BD8BC97B7F5C967D"/>
  </w:style>
  <w:style w:type="paragraph" w:customStyle="1" w:styleId="6DC4887B1598F24293924B9D6F6E79EC">
    <w:name w:val="6DC4887B1598F24293924B9D6F6E79EC"/>
  </w:style>
  <w:style w:type="paragraph" w:customStyle="1" w:styleId="3DBFA4D814D07643B9E829346CFDF748">
    <w:name w:val="3DBFA4D814D07643B9E829346CFDF748"/>
  </w:style>
  <w:style w:type="paragraph" w:customStyle="1" w:styleId="BA89DA87BE15D5468BE1131DB3006F65">
    <w:name w:val="BA89DA87BE15D5468BE1131DB3006F65"/>
  </w:style>
  <w:style w:type="paragraph" w:customStyle="1" w:styleId="2797563083DB894D907F664FFA162B3E">
    <w:name w:val="2797563083DB894D907F664FFA162B3E"/>
  </w:style>
  <w:style w:type="paragraph" w:customStyle="1" w:styleId="61610DB8F166354CA2631D27F1FF402D">
    <w:name w:val="61610DB8F166354CA2631D27F1FF402D"/>
  </w:style>
  <w:style w:type="paragraph" w:customStyle="1" w:styleId="CDB2A98E972F4743BC42481F8E11808F">
    <w:name w:val="CDB2A98E972F4743BC42481F8E11808F"/>
  </w:style>
  <w:style w:type="paragraph" w:customStyle="1" w:styleId="8A4CE0C9AB6A3040AC4D7E1E48EB6202">
    <w:name w:val="8A4CE0C9AB6A3040AC4D7E1E48EB6202"/>
  </w:style>
  <w:style w:type="paragraph" w:customStyle="1" w:styleId="0A98F2E5D276A949B1669914E802C38F">
    <w:name w:val="0A98F2E5D276A949B1669914E802C38F"/>
  </w:style>
  <w:style w:type="paragraph" w:customStyle="1" w:styleId="83F6451E8CC1CE40ACD88C98846C4A77">
    <w:name w:val="83F6451E8CC1CE40ACD88C98846C4A77"/>
  </w:style>
  <w:style w:type="paragraph" w:customStyle="1" w:styleId="297F6487BAACAE4995CB60B11C43F8E1">
    <w:name w:val="297F6487BAACAE4995CB60B11C43F8E1"/>
  </w:style>
  <w:style w:type="paragraph" w:customStyle="1" w:styleId="E697A7A253131F4AB6F321E3D473EBEC">
    <w:name w:val="E697A7A253131F4AB6F321E3D473EBEC"/>
  </w:style>
  <w:style w:type="paragraph" w:customStyle="1" w:styleId="479100AE37FE1141812FD78AAEF9AC89">
    <w:name w:val="479100AE37FE1141812FD78AAEF9AC89"/>
  </w:style>
  <w:style w:type="paragraph" w:customStyle="1" w:styleId="CA056A574CB3A048999123573E98ECCE">
    <w:name w:val="CA056A574CB3A048999123573E98ECCE"/>
  </w:style>
  <w:style w:type="paragraph" w:customStyle="1" w:styleId="D26C2C46E6ACFC4F8266E5BBC4506B17">
    <w:name w:val="D26C2C46E6ACFC4F8266E5BBC4506B17"/>
  </w:style>
  <w:style w:type="paragraph" w:customStyle="1" w:styleId="715FBC4092EA604ABD80FABEE89BB32A">
    <w:name w:val="715FBC4092EA604ABD80FABEE89BB32A"/>
  </w:style>
  <w:style w:type="paragraph" w:customStyle="1" w:styleId="5CCC41717A258B459AA67982A5637C1B">
    <w:name w:val="5CCC41717A258B459AA67982A5637C1B"/>
  </w:style>
  <w:style w:type="paragraph" w:customStyle="1" w:styleId="97D42659F2329448A430262A8B1F27E2">
    <w:name w:val="97D42659F2329448A430262A8B1F27E2"/>
  </w:style>
  <w:style w:type="paragraph" w:customStyle="1" w:styleId="C987A7C19F4B02479DC4B95D739C2AAE">
    <w:name w:val="C987A7C19F4B02479DC4B95D739C2AAE"/>
  </w:style>
  <w:style w:type="paragraph" w:customStyle="1" w:styleId="5CA2F11AFF72C84C9790DC5DB2DF4BAC">
    <w:name w:val="5CA2F11AFF72C84C9790DC5DB2DF4BAC"/>
  </w:style>
  <w:style w:type="paragraph" w:customStyle="1" w:styleId="FF6FECF67469A44789D14FDB8582CA82">
    <w:name w:val="FF6FECF67469A44789D14FDB8582CA82"/>
  </w:style>
  <w:style w:type="paragraph" w:customStyle="1" w:styleId="B6347B047D19B940812C06706E8CCE79">
    <w:name w:val="B6347B047D19B940812C06706E8CCE79"/>
  </w:style>
  <w:style w:type="paragraph" w:customStyle="1" w:styleId="C955C09F03767A40ABBA0CF4DF2585E7">
    <w:name w:val="C955C09F03767A40ABBA0CF4DF2585E7"/>
  </w:style>
  <w:style w:type="paragraph" w:customStyle="1" w:styleId="FFDF0AD0D80EED4285DEBC69CF55C8FA">
    <w:name w:val="FFDF0AD0D80EED4285DEBC69CF55C8FA"/>
  </w:style>
  <w:style w:type="paragraph" w:customStyle="1" w:styleId="1E268A2223CB704EB53C407B0DB554BE">
    <w:name w:val="1E268A2223CB704EB53C407B0DB554BE"/>
  </w:style>
  <w:style w:type="paragraph" w:customStyle="1" w:styleId="D179EF2712116E4EAE6ABE64EDC9984E">
    <w:name w:val="D179EF2712116E4EAE6ABE64EDC9984E"/>
  </w:style>
  <w:style w:type="paragraph" w:customStyle="1" w:styleId="BFB4F0CC513D3749A5205349C11178B8">
    <w:name w:val="BFB4F0CC513D3749A5205349C11178B8"/>
  </w:style>
  <w:style w:type="paragraph" w:customStyle="1" w:styleId="76092521F8FB5840B696A5EB517DB49C">
    <w:name w:val="76092521F8FB5840B696A5EB517DB49C"/>
  </w:style>
  <w:style w:type="paragraph" w:customStyle="1" w:styleId="0E76A5716A7FC941BA0217DD209FF70F">
    <w:name w:val="0E76A5716A7FC941BA0217DD209FF70F"/>
  </w:style>
  <w:style w:type="paragraph" w:customStyle="1" w:styleId="3045235921815B47BB80FCF915720662">
    <w:name w:val="3045235921815B47BB80FCF915720662"/>
  </w:style>
  <w:style w:type="paragraph" w:customStyle="1" w:styleId="398C4DB1E8362A4CA3538D934E5452BF">
    <w:name w:val="398C4DB1E8362A4CA3538D934E5452BF"/>
  </w:style>
  <w:style w:type="paragraph" w:customStyle="1" w:styleId="F5519EA09A12B8418CD1F92875857212">
    <w:name w:val="F5519EA09A12B8418CD1F92875857212"/>
  </w:style>
  <w:style w:type="paragraph" w:customStyle="1" w:styleId="EE0A5910EC69FD4B977BC3E461E0A743">
    <w:name w:val="EE0A5910EC69FD4B977BC3E461E0A743"/>
  </w:style>
  <w:style w:type="paragraph" w:customStyle="1" w:styleId="CD7EFDE21B94B64AA6F2C38BD00FFC9F">
    <w:name w:val="CD7EFDE21B94B64AA6F2C38BD00FFC9F"/>
  </w:style>
  <w:style w:type="paragraph" w:customStyle="1" w:styleId="F2CA61A015DFD64BA77F19355B019BF5">
    <w:name w:val="F2CA61A015DFD64BA77F19355B019BF5"/>
  </w:style>
  <w:style w:type="paragraph" w:customStyle="1" w:styleId="7ED91950DCD3074EBB6EB729833A6C7D">
    <w:name w:val="7ED91950DCD3074EBB6EB729833A6C7D"/>
  </w:style>
  <w:style w:type="paragraph" w:customStyle="1" w:styleId="689C888468CAD94FB508B641DEB068AE">
    <w:name w:val="689C888468CAD94FB508B641DEB068AE"/>
  </w:style>
  <w:style w:type="paragraph" w:customStyle="1" w:styleId="F9F6F3F1D98196488E921D4EB29362E4">
    <w:name w:val="F9F6F3F1D98196488E921D4EB29362E4"/>
  </w:style>
  <w:style w:type="paragraph" w:customStyle="1" w:styleId="CD31DAF7D4631C44A5E2415013E1E9FA">
    <w:name w:val="CD31DAF7D4631C44A5E2415013E1E9FA"/>
  </w:style>
  <w:style w:type="paragraph" w:customStyle="1" w:styleId="5879DC8179C3EC499BB81BCD78539B61">
    <w:name w:val="5879DC8179C3EC499BB81BCD78539B61"/>
  </w:style>
  <w:style w:type="paragraph" w:customStyle="1" w:styleId="A982868845B8E049BDA9877E3B365918">
    <w:name w:val="A982868845B8E049BDA9877E3B365918"/>
  </w:style>
  <w:style w:type="paragraph" w:customStyle="1" w:styleId="3FC0E9D0B5A363438067DE50184E9114">
    <w:name w:val="3FC0E9D0B5A363438067DE50184E9114"/>
  </w:style>
  <w:style w:type="paragraph" w:customStyle="1" w:styleId="4CE385D8737DCE48A7957753478BBA31">
    <w:name w:val="4CE385D8737DCE48A7957753478BBA31"/>
  </w:style>
  <w:style w:type="paragraph" w:customStyle="1" w:styleId="E46DA07A94E898458246C8F6EB4F035F">
    <w:name w:val="E46DA07A94E898458246C8F6EB4F035F"/>
  </w:style>
  <w:style w:type="paragraph" w:customStyle="1" w:styleId="378FDD4C71E22E42BAAD398D57202F00">
    <w:name w:val="378FDD4C71E22E42BAAD398D57202F00"/>
  </w:style>
  <w:style w:type="paragraph" w:customStyle="1" w:styleId="DB2BFC98E2E9E44CBF6C4306485F077C">
    <w:name w:val="DB2BFC98E2E9E44CBF6C4306485F077C"/>
  </w:style>
  <w:style w:type="paragraph" w:customStyle="1" w:styleId="B57CCF6D533CFF40AB01E839A5C50826">
    <w:name w:val="B57CCF6D533CFF40AB01E839A5C50826"/>
  </w:style>
  <w:style w:type="paragraph" w:customStyle="1" w:styleId="E7077092203E044F8ED4CBAD62892064">
    <w:name w:val="E7077092203E044F8ED4CBAD62892064"/>
  </w:style>
  <w:style w:type="paragraph" w:customStyle="1" w:styleId="33C0B8EEADC90142B75B1EBBB5D1A05B">
    <w:name w:val="33C0B8EEADC90142B75B1EBBB5D1A05B"/>
  </w:style>
  <w:style w:type="paragraph" w:customStyle="1" w:styleId="D4F2DDCAF2640F4C96400711ECC27C0D">
    <w:name w:val="D4F2DDCAF2640F4C96400711ECC27C0D"/>
  </w:style>
  <w:style w:type="paragraph" w:customStyle="1" w:styleId="A51C3BF56DB6814D8157D893B8B15A5B">
    <w:name w:val="A51C3BF56DB6814D8157D893B8B15A5B"/>
  </w:style>
  <w:style w:type="paragraph" w:customStyle="1" w:styleId="AF9529B0F5AC6B438F7CE45B6BF91BBD">
    <w:name w:val="AF9529B0F5AC6B438F7CE45B6BF91BBD"/>
  </w:style>
  <w:style w:type="paragraph" w:customStyle="1" w:styleId="F6090F732239EC4FBE0C73CFAC74DC08">
    <w:name w:val="F6090F732239EC4FBE0C73CFAC74DC08"/>
  </w:style>
  <w:style w:type="paragraph" w:customStyle="1" w:styleId="E139042699891141A159AC11CEC7B9BC">
    <w:name w:val="E139042699891141A159AC11CEC7B9BC"/>
  </w:style>
  <w:style w:type="paragraph" w:customStyle="1" w:styleId="1F847B4975EA3443B88EADB8C5E28E08">
    <w:name w:val="1F847B4975EA3443B88EADB8C5E28E08"/>
  </w:style>
  <w:style w:type="paragraph" w:customStyle="1" w:styleId="F5507085B1F72A438DC413923F738E03">
    <w:name w:val="F5507085B1F72A438DC413923F738E03"/>
  </w:style>
  <w:style w:type="paragraph" w:customStyle="1" w:styleId="2D5E1F7B4AD1B64C8A1F1C9C796A5B17">
    <w:name w:val="2D5E1F7B4AD1B64C8A1F1C9C796A5B17"/>
  </w:style>
  <w:style w:type="paragraph" w:customStyle="1" w:styleId="4E245AB312BF8F4CB2003679B21AB44B">
    <w:name w:val="4E245AB312BF8F4CB2003679B21AB44B"/>
  </w:style>
  <w:style w:type="paragraph" w:customStyle="1" w:styleId="D099320FBBA2A54C990AD0DEE455EE71">
    <w:name w:val="D099320FBBA2A54C990AD0DEE455EE71"/>
  </w:style>
  <w:style w:type="paragraph" w:customStyle="1" w:styleId="226D8F149CF6F643BCAEA7DCB24E9052">
    <w:name w:val="226D8F149CF6F643BCAEA7DCB24E9052"/>
  </w:style>
  <w:style w:type="paragraph" w:customStyle="1" w:styleId="E5990DDBC4274F42AA19B794B4FDB406">
    <w:name w:val="E5990DDBC4274F42AA19B794B4FDB406"/>
  </w:style>
  <w:style w:type="paragraph" w:customStyle="1" w:styleId="69897F10E0BD8744AD8C1F2C5900D5A6">
    <w:name w:val="69897F10E0BD8744AD8C1F2C5900D5A6"/>
  </w:style>
  <w:style w:type="paragraph" w:customStyle="1" w:styleId="172B183DC8772F4E89077CED8C4FAF17">
    <w:name w:val="172B183DC8772F4E89077CED8C4FAF17"/>
  </w:style>
  <w:style w:type="paragraph" w:customStyle="1" w:styleId="AD78CA76013A1541B1F17FE30051649C">
    <w:name w:val="AD78CA76013A1541B1F17FE30051649C"/>
  </w:style>
  <w:style w:type="paragraph" w:customStyle="1" w:styleId="6443592981990F47A922364FCD5E7EDE">
    <w:name w:val="6443592981990F47A922364FCD5E7EDE"/>
  </w:style>
  <w:style w:type="paragraph" w:customStyle="1" w:styleId="6DCFB7318D9B0F4B9F9B6BD4CB4443A5">
    <w:name w:val="6DCFB7318D9B0F4B9F9B6BD4CB4443A5"/>
  </w:style>
  <w:style w:type="paragraph" w:customStyle="1" w:styleId="EA28D6EE92083D41A4334A5863E31A4F">
    <w:name w:val="EA28D6EE92083D41A4334A5863E31A4F"/>
  </w:style>
  <w:style w:type="paragraph" w:customStyle="1" w:styleId="03FCCEFE16B09D41894ED753AFA759E6">
    <w:name w:val="03FCCEFE16B09D41894ED753AFA759E6"/>
  </w:style>
  <w:style w:type="paragraph" w:customStyle="1" w:styleId="D840AC7D7DB4A948A952E3027F0D4D26">
    <w:name w:val="D840AC7D7DB4A948A952E3027F0D4D26"/>
  </w:style>
  <w:style w:type="paragraph" w:customStyle="1" w:styleId="2F715FF902D04042B055B4C62CB24FE3">
    <w:name w:val="2F715FF902D04042B055B4C62CB24FE3"/>
  </w:style>
  <w:style w:type="paragraph" w:customStyle="1" w:styleId="15EA92B5BC21EB45A18E265F256BAA58">
    <w:name w:val="15EA92B5BC21EB45A18E265F256BA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minutes.dotx</Template>
  <TotalTime>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Michael Anth T</dc:creator>
  <cp:keywords/>
  <dc:description/>
  <cp:lastModifiedBy>So, Michael Anth T</cp:lastModifiedBy>
  <cp:revision>1</cp:revision>
  <dcterms:created xsi:type="dcterms:W3CDTF">2022-11-11T23:15:00Z</dcterms:created>
  <dcterms:modified xsi:type="dcterms:W3CDTF">2022-11-12T00:20:00Z</dcterms:modified>
  <cp:version/>
</cp:coreProperties>
</file>